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3876" w14:textId="77777777" w:rsidR="00C6554A" w:rsidRPr="00DA341C" w:rsidRDefault="002554CD" w:rsidP="00C6554A">
      <w:pPr>
        <w:pStyle w:val="aa"/>
      </w:pPr>
      <w:r w:rsidRPr="00DA341C">
        <w:rPr>
          <w:rFonts w:hint="eastAsia"/>
          <w:noProof/>
          <w:lang w:val="ko-KR" w:bidi="ko-KR"/>
        </w:rPr>
        <w:drawing>
          <wp:inline distT="0" distB="0" distL="0" distR="0" wp14:anchorId="1BEFD6B2" wp14:editId="5B0C36F1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68DF0F" w14:textId="06960EEA" w:rsidR="00C6554A" w:rsidRPr="00DA341C" w:rsidRDefault="005C53AA" w:rsidP="00C6554A">
      <w:pPr>
        <w:pStyle w:val="a7"/>
      </w:pPr>
      <w:r>
        <w:rPr>
          <w:rFonts w:hint="eastAsia"/>
        </w:rPr>
        <w:t xml:space="preserve">실습 과제 </w:t>
      </w:r>
      <w:r>
        <w:t xml:space="preserve">3 </w:t>
      </w:r>
      <w:r>
        <w:rPr>
          <w:rFonts w:hint="eastAsia"/>
        </w:rPr>
        <w:t>보고서</w:t>
      </w:r>
    </w:p>
    <w:p w14:paraId="23FC810C" w14:textId="2BBA0F1B" w:rsidR="00F7529A" w:rsidRDefault="005C53AA" w:rsidP="00F7529A">
      <w:pPr>
        <w:pStyle w:val="a8"/>
        <w:rPr>
          <w:rFonts w:hint="eastAsia"/>
        </w:rPr>
      </w:pPr>
      <w:r>
        <w:rPr>
          <w:rFonts w:hint="eastAsia"/>
        </w:rPr>
        <w:t>깃헙</w:t>
      </w:r>
      <w:r>
        <w:t xml:space="preserve"> : </w:t>
      </w:r>
      <w:hyperlink r:id="rId8" w:history="1">
        <w:r w:rsidR="00F7529A" w:rsidRPr="00F1307E">
          <w:rPr>
            <w:rStyle w:val="afa"/>
          </w:rPr>
          <w:t>https://github.com/CSID-DGU/2022-1-OSSPrac-step-4</w:t>
        </w:r>
      </w:hyperlink>
    </w:p>
    <w:p w14:paraId="0AFB0E1E" w14:textId="735E4C98" w:rsidR="005C53AA" w:rsidRDefault="005C53AA" w:rsidP="00C6554A">
      <w:pPr>
        <w:pStyle w:val="a6"/>
      </w:pPr>
      <w:r>
        <w:rPr>
          <w:rFonts w:hint="eastAsia"/>
        </w:rPr>
        <w:t>O</w:t>
      </w:r>
      <w:r>
        <w:t>SSPractice</w:t>
      </w:r>
      <w:r w:rsidR="00C6554A" w:rsidRPr="00DA341C">
        <w:rPr>
          <w:rFonts w:hint="eastAsia"/>
          <w:lang w:val="ko-KR" w:bidi="ko-KR"/>
        </w:rPr>
        <w:t xml:space="preserve"> | </w:t>
      </w:r>
      <w:r>
        <w:t>2022.05.24</w:t>
      </w:r>
      <w:r w:rsidR="00D430D9">
        <w:t xml:space="preserve"> </w:t>
      </w:r>
      <w:r w:rsidR="00D430D9" w:rsidRPr="00D430D9">
        <w:rPr>
          <w:color w:val="FF0000"/>
        </w:rPr>
        <w:t>(</w:t>
      </w:r>
      <w:r w:rsidR="00D430D9" w:rsidRPr="00D430D9">
        <w:rPr>
          <w:rFonts w:hint="eastAsia"/>
          <w:color w:val="FF0000"/>
        </w:rPr>
        <w:t>수정</w:t>
      </w:r>
      <w:r w:rsidR="00D430D9" w:rsidRPr="00D430D9">
        <w:rPr>
          <w:color w:val="FF0000"/>
        </w:rPr>
        <w:t>)</w:t>
      </w:r>
    </w:p>
    <w:p w14:paraId="49777DE1" w14:textId="78F971A5" w:rsidR="005C53AA" w:rsidRDefault="005C53AA" w:rsidP="00C6554A">
      <w:pPr>
        <w:pStyle w:val="a6"/>
      </w:pPr>
      <w:r>
        <w:rPr>
          <w:rFonts w:hint="eastAsia"/>
        </w:rPr>
        <w:t>2</w:t>
      </w:r>
      <w:r>
        <w:t>018111865</w:t>
      </w:r>
      <w:r>
        <w:rPr>
          <w:rFonts w:hint="eastAsia"/>
        </w:rPr>
        <w:t xml:space="preserve"> 백성욱</w:t>
      </w:r>
    </w:p>
    <w:p w14:paraId="01F174FA" w14:textId="77777777" w:rsidR="005C53AA" w:rsidRDefault="005C53AA" w:rsidP="00C6554A">
      <w:pPr>
        <w:pStyle w:val="a6"/>
      </w:pPr>
      <w:r>
        <w:rPr>
          <w:rFonts w:hint="eastAsia"/>
        </w:rPr>
        <w:t>2</w:t>
      </w:r>
      <w:r>
        <w:t xml:space="preserve">018110394 </w:t>
      </w:r>
      <w:r>
        <w:rPr>
          <w:rFonts w:hint="eastAsia"/>
        </w:rPr>
        <w:t>윤서정</w:t>
      </w:r>
    </w:p>
    <w:p w14:paraId="7F108264" w14:textId="4AC4F215" w:rsidR="00C6554A" w:rsidRPr="00DA341C" w:rsidRDefault="005C53AA" w:rsidP="00C6554A">
      <w:pPr>
        <w:pStyle w:val="a6"/>
      </w:pPr>
      <w:r>
        <w:rPr>
          <w:rFonts w:hint="eastAsia"/>
        </w:rPr>
        <w:t>2</w:t>
      </w:r>
      <w:r>
        <w:t xml:space="preserve">017110499 </w:t>
      </w:r>
      <w:r>
        <w:rPr>
          <w:rFonts w:hint="eastAsia"/>
        </w:rPr>
        <w:t>장문주</w:t>
      </w:r>
      <w:r w:rsidR="00C6554A" w:rsidRPr="00DA341C">
        <w:rPr>
          <w:rFonts w:hint="eastAsia"/>
          <w:lang w:val="ko-KR" w:bidi="ko-KR"/>
        </w:rPr>
        <w:br w:type="page"/>
      </w:r>
    </w:p>
    <w:p w14:paraId="376722AD" w14:textId="01B9541C" w:rsidR="00C6554A" w:rsidRPr="00DA341C" w:rsidRDefault="000800D6" w:rsidP="00C6554A">
      <w:pPr>
        <w:pStyle w:val="1"/>
      </w:pPr>
      <w:r>
        <w:lastRenderedPageBreak/>
        <w:t>HTML</w:t>
      </w:r>
    </w:p>
    <w:p w14:paraId="400F2661" w14:textId="7F4B1F85" w:rsidR="000800D6" w:rsidRDefault="000800D6" w:rsidP="000800D6">
      <w:pPr>
        <w:pStyle w:val="a0"/>
        <w:numPr>
          <w:ilvl w:val="0"/>
          <w:numId w:val="1"/>
        </w:numPr>
      </w:pPr>
      <w:r>
        <w:rPr>
          <w:rFonts w:hint="eastAsia"/>
        </w:rPr>
        <w:t xml:space="preserve">학습 자료실 </w:t>
      </w:r>
      <w:r>
        <w:t>‘</w:t>
      </w:r>
      <w:r>
        <w:rPr>
          <w:rFonts w:hint="eastAsia"/>
        </w:rPr>
        <w:t>제공</w:t>
      </w:r>
      <w:r>
        <w:t xml:space="preserve">’ </w:t>
      </w:r>
      <w:r>
        <w:rPr>
          <w:rFonts w:hint="eastAsia"/>
        </w:rPr>
        <w:t xml:space="preserve">폴더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에 p</w:t>
      </w:r>
      <w:r>
        <w:t>ush</w:t>
      </w:r>
    </w:p>
    <w:p w14:paraId="27CBBD72" w14:textId="1F0047B8" w:rsidR="00C6554A" w:rsidRPr="00DA341C" w:rsidRDefault="000800D6" w:rsidP="000800D6">
      <w:pPr>
        <w:pStyle w:val="a0"/>
        <w:numPr>
          <w:ilvl w:val="0"/>
          <w:numId w:val="1"/>
        </w:numPr>
      </w:pPr>
      <w:r>
        <w:t xml:space="preserve">Branch </w:t>
      </w:r>
      <w:r w:rsidR="0079266B">
        <w:rPr>
          <w:rFonts w:hint="eastAsia"/>
        </w:rPr>
        <w:t>t</w:t>
      </w:r>
      <w:r w:rsidR="0079266B">
        <w:t>est</w:t>
      </w:r>
      <w:r>
        <w:t xml:space="preserve"> </w:t>
      </w:r>
      <w:r w:rsidR="0079266B">
        <w:rPr>
          <w:rFonts w:hint="eastAsia"/>
        </w:rPr>
        <w:t xml:space="preserve">생성 및 각자 </w:t>
      </w:r>
      <w:r w:rsidR="0079266B">
        <w:t>fork</w:t>
      </w:r>
    </w:p>
    <w:p w14:paraId="4E2F7868" w14:textId="77777777" w:rsidR="00C6554A" w:rsidRPr="00DA341C" w:rsidRDefault="000F1538" w:rsidP="00C6554A">
      <w:pPr>
        <w:pStyle w:val="21"/>
      </w:pPr>
      <w:sdt>
        <w:sdtPr>
          <w:rPr>
            <w:rFonts w:hint="eastAsia"/>
          </w:rPr>
          <w:alias w:val="제목 2:"/>
          <w:tag w:val="제목 2:"/>
          <w:id w:val="959536471"/>
          <w:placeholder>
            <w:docPart w:val="2CA800EFA40644A79DF6770BB282A13A"/>
          </w:placeholder>
          <w:temporary/>
          <w:showingPlcHdr/>
          <w15:appearance w15:val="hidden"/>
        </w:sdtPr>
        <w:sdtEndPr/>
        <w:sdtContent>
          <w:r w:rsidR="00C6554A" w:rsidRPr="00DA341C">
            <w:rPr>
              <w:rFonts w:hint="eastAsia"/>
              <w:lang w:val="ko-KR" w:bidi="ko-KR"/>
            </w:rPr>
            <w:t>제목 2</w:t>
          </w:r>
        </w:sdtContent>
      </w:sdt>
    </w:p>
    <w:sdt>
      <w:sdtPr>
        <w:rPr>
          <w:rFonts w:hint="eastAsia"/>
        </w:rPr>
        <w:alias w:val="단락 텍스트:"/>
        <w:tag w:val="단락 텍스트:"/>
        <w:id w:val="-2013052735"/>
        <w:placeholder>
          <w:docPart w:val="213B3B67BB6D41AEB8651AC37935A206"/>
        </w:placeholder>
        <w:temporary/>
        <w:showingPlcHdr/>
        <w15:appearance w15:val="hidden"/>
      </w:sdtPr>
      <w:sdtEndPr/>
      <w:sdtContent>
        <w:p w14:paraId="0E2B1E41" w14:textId="77777777" w:rsidR="00C6554A" w:rsidRPr="00DA341C" w:rsidRDefault="00C6554A" w:rsidP="00C6554A">
          <w:r w:rsidRPr="00DA341C">
            <w:rPr>
              <w:rFonts w:hint="eastAsia"/>
              <w:lang w:val="ko-KR" w:bidi="ko-KR"/>
            </w:rPr>
            <w:t>표지의 사진이 마음에 들지 않는다면 원하는 그림으로 손쉽게 바꿀 수 있습니다.</w:t>
          </w:r>
        </w:p>
        <w:p w14:paraId="27344961" w14:textId="478B341D" w:rsidR="002C74C0" w:rsidRDefault="00C6554A">
          <w:r w:rsidRPr="00DA341C">
            <w:rPr>
              <w:rFonts w:hint="eastAsia"/>
              <w:lang w:val="ko-KR" w:bidi="ko-KR"/>
            </w:rPr>
            <w:t>개체 틀 그림을 삭제합니다. 그런 다음 삽입 탭에서 그림을 선택하여 파일을 선택합니다.</w:t>
          </w:r>
        </w:p>
      </w:sdtContent>
    </w:sdt>
    <w:p w14:paraId="425B2549" w14:textId="0AAA58C2" w:rsidR="000800D6" w:rsidRPr="00DA341C" w:rsidRDefault="000800D6" w:rsidP="000800D6">
      <w:pPr>
        <w:pStyle w:val="1"/>
      </w:pPr>
      <w:r>
        <w:rPr>
          <w:rFonts w:hint="eastAsia"/>
        </w:rPr>
        <w:t>D</w:t>
      </w:r>
      <w:r>
        <w:t xml:space="preserve">ocker </w:t>
      </w:r>
    </w:p>
    <w:sectPr w:rsidR="000800D6" w:rsidRPr="00DA341C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FE8D" w14:textId="77777777" w:rsidR="000F1538" w:rsidRDefault="000F1538" w:rsidP="00C6554A">
      <w:pPr>
        <w:spacing w:before="0" w:after="0" w:line="240" w:lineRule="auto"/>
      </w:pPr>
      <w:r>
        <w:separator/>
      </w:r>
    </w:p>
  </w:endnote>
  <w:endnote w:type="continuationSeparator" w:id="0">
    <w:p w14:paraId="40A1E824" w14:textId="77777777" w:rsidR="000F1538" w:rsidRDefault="000F15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CDC4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5976" w14:textId="77777777" w:rsidR="000F1538" w:rsidRDefault="000F153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E9DF28" w14:textId="77777777" w:rsidR="000F1538" w:rsidRDefault="000F153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8626317">
    <w:abstractNumId w:val="9"/>
  </w:num>
  <w:num w:numId="2" w16cid:durableId="26489034">
    <w:abstractNumId w:val="8"/>
  </w:num>
  <w:num w:numId="3" w16cid:durableId="578910498">
    <w:abstractNumId w:val="8"/>
  </w:num>
  <w:num w:numId="4" w16cid:durableId="548104447">
    <w:abstractNumId w:val="9"/>
  </w:num>
  <w:num w:numId="5" w16cid:durableId="1768036704">
    <w:abstractNumId w:val="13"/>
  </w:num>
  <w:num w:numId="6" w16cid:durableId="351732766">
    <w:abstractNumId w:val="10"/>
  </w:num>
  <w:num w:numId="7" w16cid:durableId="1482653109">
    <w:abstractNumId w:val="11"/>
  </w:num>
  <w:num w:numId="8" w16cid:durableId="688868870">
    <w:abstractNumId w:val="7"/>
  </w:num>
  <w:num w:numId="9" w16cid:durableId="1043016323">
    <w:abstractNumId w:val="6"/>
  </w:num>
  <w:num w:numId="10" w16cid:durableId="989481565">
    <w:abstractNumId w:val="5"/>
  </w:num>
  <w:num w:numId="11" w16cid:durableId="989093277">
    <w:abstractNumId w:val="4"/>
  </w:num>
  <w:num w:numId="12" w16cid:durableId="840703913">
    <w:abstractNumId w:val="3"/>
  </w:num>
  <w:num w:numId="13" w16cid:durableId="523448585">
    <w:abstractNumId w:val="2"/>
  </w:num>
  <w:num w:numId="14" w16cid:durableId="1511292345">
    <w:abstractNumId w:val="1"/>
  </w:num>
  <w:num w:numId="15" w16cid:durableId="1235318090">
    <w:abstractNumId w:val="0"/>
  </w:num>
  <w:num w:numId="16" w16cid:durableId="1137838430">
    <w:abstractNumId w:val="15"/>
  </w:num>
  <w:num w:numId="17" w16cid:durableId="720178119">
    <w:abstractNumId w:val="14"/>
  </w:num>
  <w:num w:numId="18" w16cid:durableId="1756442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A"/>
    <w:rsid w:val="000800D6"/>
    <w:rsid w:val="000F1538"/>
    <w:rsid w:val="00105658"/>
    <w:rsid w:val="002554CD"/>
    <w:rsid w:val="00293B83"/>
    <w:rsid w:val="002B4294"/>
    <w:rsid w:val="00333D0D"/>
    <w:rsid w:val="004C049F"/>
    <w:rsid w:val="005000E2"/>
    <w:rsid w:val="005C53AA"/>
    <w:rsid w:val="006A3CE7"/>
    <w:rsid w:val="0079266B"/>
    <w:rsid w:val="0089714F"/>
    <w:rsid w:val="00C6554A"/>
    <w:rsid w:val="00C93126"/>
    <w:rsid w:val="00D430D9"/>
    <w:rsid w:val="00DA341C"/>
    <w:rsid w:val="00ED7C44"/>
    <w:rsid w:val="00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E3A8"/>
  <w15:chartTrackingRefBased/>
  <w15:docId w15:val="{52FA2530-9C2A-4114-B84A-DFA24F4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ID-DGU/2022-1-OSSPrac-step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SJ\AppData\Roaming\Microsoft\Templates\&#49324;&#51652;&#51060;%20&#51080;&#45716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A800EFA40644A79DF6770BB282A1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9FF4A6-97C4-4DB6-A2C3-3228427641CD}"/>
      </w:docPartPr>
      <w:docPartBody>
        <w:p w:rsidR="00000000" w:rsidRDefault="00E87D31">
          <w:pPr>
            <w:pStyle w:val="2CA800EFA40644A79DF6770BB282A13A"/>
          </w:pPr>
          <w:r w:rsidRPr="00DA341C">
            <w:rPr>
              <w:rFonts w:hint="eastAsia"/>
              <w:lang w:val="ko-KR" w:bidi="ko-KR"/>
            </w:rPr>
            <w:t>제목</w:t>
          </w:r>
          <w:r w:rsidRPr="00DA341C">
            <w:rPr>
              <w:rFonts w:hint="eastAsia"/>
              <w:lang w:val="ko-KR" w:bidi="ko-KR"/>
            </w:rPr>
            <w:t xml:space="preserve"> 2</w:t>
          </w:r>
        </w:p>
      </w:docPartBody>
    </w:docPart>
    <w:docPart>
      <w:docPartPr>
        <w:name w:val="213B3B67BB6D41AEB8651AC37935A2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800FD0-F749-4289-96E8-38BECD483A01}"/>
      </w:docPartPr>
      <w:docPartBody>
        <w:p w:rsidR="00EB6AC9" w:rsidRPr="00DA341C" w:rsidRDefault="00E87D31" w:rsidP="00C6554A">
          <w:r w:rsidRPr="00DA341C">
            <w:rPr>
              <w:rFonts w:hint="eastAsia"/>
              <w:lang w:val="ko-KR" w:bidi="ko-KR"/>
            </w:rPr>
            <w:t>표지의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사진이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마음에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들지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않는다면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원하는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그림으로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손쉽게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바꿀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수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있습니다</w:t>
          </w:r>
          <w:r w:rsidRPr="00DA341C">
            <w:rPr>
              <w:rFonts w:hint="eastAsia"/>
              <w:lang w:val="ko-KR" w:bidi="ko-KR"/>
            </w:rPr>
            <w:t>.</w:t>
          </w:r>
        </w:p>
        <w:p w:rsidR="00000000" w:rsidRDefault="00E87D31">
          <w:pPr>
            <w:pStyle w:val="213B3B67BB6D41AEB8651AC37935A206"/>
          </w:pPr>
          <w:r w:rsidRPr="00DA341C">
            <w:rPr>
              <w:rFonts w:hint="eastAsia"/>
              <w:lang w:val="ko-KR" w:bidi="ko-KR"/>
            </w:rPr>
            <w:t>개체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틀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그림을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삭제합니다</w:t>
          </w:r>
          <w:r w:rsidRPr="00DA341C">
            <w:rPr>
              <w:rFonts w:hint="eastAsia"/>
              <w:lang w:val="ko-KR" w:bidi="ko-KR"/>
            </w:rPr>
            <w:t xml:space="preserve">. </w:t>
          </w:r>
          <w:r w:rsidRPr="00DA341C">
            <w:rPr>
              <w:rFonts w:hint="eastAsia"/>
              <w:lang w:val="ko-KR" w:bidi="ko-KR"/>
            </w:rPr>
            <w:t>그런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다음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삽입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탭에서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그림을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선택하여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파일을</w:t>
          </w:r>
          <w:r w:rsidRPr="00DA341C">
            <w:rPr>
              <w:rFonts w:hint="eastAsia"/>
              <w:lang w:val="ko-KR" w:bidi="ko-KR"/>
            </w:rPr>
            <w:t xml:space="preserve"> </w:t>
          </w:r>
          <w:r w:rsidRPr="00DA341C">
            <w:rPr>
              <w:rFonts w:hint="eastAsia"/>
              <w:lang w:val="ko-KR" w:bidi="ko-KR"/>
            </w:rPr>
            <w:t>선택합니다</w:t>
          </w:r>
          <w:r w:rsidRPr="00DA341C">
            <w:rPr>
              <w:rFonts w:hint="eastAsia"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00771332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1"/>
    <w:rsid w:val="00E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DA61846596E479ABBD6536EF6424731">
    <w:name w:val="DDA61846596E479ABBD6536EF6424731"/>
    <w:pPr>
      <w:widowControl w:val="0"/>
      <w:wordWrap w:val="0"/>
      <w:autoSpaceDE w:val="0"/>
      <w:autoSpaceDN w:val="0"/>
    </w:pPr>
  </w:style>
  <w:style w:type="paragraph" w:customStyle="1" w:styleId="18257779A95941B084ACBC655F314222">
    <w:name w:val="18257779A95941B084ACBC655F314222"/>
    <w:pPr>
      <w:widowControl w:val="0"/>
      <w:wordWrap w:val="0"/>
      <w:autoSpaceDE w:val="0"/>
      <w:autoSpaceDN w:val="0"/>
    </w:pPr>
  </w:style>
  <w:style w:type="paragraph" w:customStyle="1" w:styleId="BF6C2B24C0C94D1F8F1A786C4AE303DA">
    <w:name w:val="BF6C2B24C0C94D1F8F1A786C4AE303DA"/>
    <w:pPr>
      <w:widowControl w:val="0"/>
      <w:wordWrap w:val="0"/>
      <w:autoSpaceDE w:val="0"/>
      <w:autoSpaceDN w:val="0"/>
    </w:pPr>
  </w:style>
  <w:style w:type="paragraph" w:customStyle="1" w:styleId="CEE3772CA7CE4465AFD977F6B00994DF">
    <w:name w:val="CEE3772CA7CE4465AFD977F6B00994DF"/>
    <w:pPr>
      <w:widowControl w:val="0"/>
      <w:wordWrap w:val="0"/>
      <w:autoSpaceDE w:val="0"/>
      <w:autoSpaceDN w:val="0"/>
    </w:pPr>
  </w:style>
  <w:style w:type="paragraph" w:customStyle="1" w:styleId="66DA9FADD6C645EAA0A3BB198E4724FF">
    <w:name w:val="66DA9FADD6C645EAA0A3BB198E4724FF"/>
    <w:pPr>
      <w:widowControl w:val="0"/>
      <w:wordWrap w:val="0"/>
      <w:autoSpaceDE w:val="0"/>
      <w:autoSpaceDN w:val="0"/>
    </w:pPr>
  </w:style>
  <w:style w:type="paragraph" w:customStyle="1" w:styleId="EC1E8C96988648A7A94646950C6E2AC7">
    <w:name w:val="EC1E8C96988648A7A94646950C6E2AC7"/>
    <w:pPr>
      <w:widowControl w:val="0"/>
      <w:wordWrap w:val="0"/>
      <w:autoSpaceDE w:val="0"/>
      <w:autoSpaceDN w:val="0"/>
    </w:pPr>
  </w:style>
  <w:style w:type="paragraph" w:customStyle="1" w:styleId="CB6894B3A57A46F98D318809345E09A0">
    <w:name w:val="CB6894B3A57A46F98D318809345E09A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ascii="맑은 고딕" w:eastAsia="맑은 고딕" w:hAnsi="맑은 고딕"/>
      <w:color w:val="595959" w:themeColor="text1" w:themeTint="A6"/>
      <w:kern w:val="0"/>
      <w:sz w:val="22"/>
    </w:rPr>
  </w:style>
  <w:style w:type="paragraph" w:customStyle="1" w:styleId="2EF018FCEC7D42A7A70C9135CB23E40E">
    <w:name w:val="2EF018FCEC7D42A7A70C9135CB23E40E"/>
    <w:pPr>
      <w:widowControl w:val="0"/>
      <w:wordWrap w:val="0"/>
      <w:autoSpaceDE w:val="0"/>
      <w:autoSpaceDN w:val="0"/>
    </w:pPr>
  </w:style>
  <w:style w:type="paragraph" w:customStyle="1" w:styleId="2CA800EFA40644A79DF6770BB282A13A">
    <w:name w:val="2CA800EFA40644A79DF6770BB282A13A"/>
    <w:pPr>
      <w:widowControl w:val="0"/>
      <w:wordWrap w:val="0"/>
      <w:autoSpaceDE w:val="0"/>
      <w:autoSpaceDN w:val="0"/>
    </w:pPr>
  </w:style>
  <w:style w:type="paragraph" w:customStyle="1" w:styleId="213B3B67BB6D41AEB8651AC37935A206">
    <w:name w:val="213B3B67BB6D41AEB8651AC37935A20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18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Harriet.SJ</dc:creator>
  <cp:keywords/>
  <dc:description/>
  <cp:lastModifiedBy>윤서정</cp:lastModifiedBy>
  <cp:revision>4</cp:revision>
  <dcterms:created xsi:type="dcterms:W3CDTF">2022-05-24T14:06:00Z</dcterms:created>
  <dcterms:modified xsi:type="dcterms:W3CDTF">2022-05-24T14:24:00Z</dcterms:modified>
</cp:coreProperties>
</file>